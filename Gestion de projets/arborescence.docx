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1150" w14:textId="77777777" w:rsidR="00B20BA4" w:rsidRDefault="0086300E">
      <w:bookmarkStart w:id="0" w:name="_GoBack"/>
      <w:bookmarkEnd w:id="0"/>
      <w:r>
        <w:rPr>
          <w:noProof/>
          <w:lang w:val="fr-FR"/>
        </w:rPr>
        <w:drawing>
          <wp:inline distT="0" distB="0" distL="0" distR="0" wp14:anchorId="32C563B7" wp14:editId="598F268A">
            <wp:extent cx="5760720" cy="4404363"/>
            <wp:effectExtent l="0" t="0" r="0" b="0"/>
            <wp:docPr id="10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43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7AE4E2" w14:textId="77777777" w:rsidR="00B20BA4" w:rsidRDefault="0086300E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Les règles de nommage sont :</w:t>
      </w:r>
    </w:p>
    <w:p w14:paraId="78AB7C21" w14:textId="77777777" w:rsidR="00B20BA4" w:rsidRDefault="0086300E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Le nom sera composé d’abord du type de document et ensuite de son nom correspondant à l’arborescence (ex : imageLogoV1)</w:t>
      </w:r>
    </w:p>
    <w:p w14:paraId="65C5E982" w14:textId="77777777" w:rsidR="00B20BA4" w:rsidRDefault="0086300E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camelCase</w:t>
      </w:r>
    </w:p>
    <w:p w14:paraId="749C133D" w14:textId="77777777" w:rsidR="00B20BA4" w:rsidRDefault="0086300E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Si plusieurs versions, indiquer V1, V2, V3</w:t>
      </w:r>
    </w:p>
    <w:p w14:paraId="229B0465" w14:textId="77777777" w:rsidR="00B20BA4" w:rsidRDefault="00B20BA4">
      <w:pPr>
        <w:pStyle w:val="Paragraphedeliste"/>
        <w:rPr>
          <w:sz w:val="44"/>
          <w:szCs w:val="34"/>
          <w:lang w:val="fr-FR"/>
        </w:rPr>
      </w:pPr>
    </w:p>
    <w:p w14:paraId="30046CA3" w14:textId="77777777" w:rsidR="00B20BA4" w:rsidRDefault="00B20BA4">
      <w:pPr>
        <w:rPr>
          <w:sz w:val="22"/>
          <w:szCs w:val="22"/>
          <w:lang w:val="fr-FR"/>
        </w:rPr>
      </w:pPr>
    </w:p>
    <w:p w14:paraId="34C869CE" w14:textId="77777777" w:rsidR="00B20BA4" w:rsidRDefault="00B20BA4">
      <w:pPr>
        <w:rPr>
          <w:sz w:val="22"/>
          <w:szCs w:val="22"/>
          <w:lang w:val="fr-FR"/>
        </w:rPr>
      </w:pPr>
    </w:p>
    <w:p w14:paraId="078FCD58" w14:textId="77777777" w:rsidR="00B20BA4" w:rsidRDefault="00B20BA4">
      <w:pPr>
        <w:rPr>
          <w:sz w:val="22"/>
          <w:szCs w:val="22"/>
          <w:lang w:val="fr-FR"/>
        </w:rPr>
      </w:pPr>
    </w:p>
    <w:sectPr w:rsidR="00B20BA4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5BE3B" w14:textId="77777777" w:rsidR="0086300E" w:rsidRDefault="0086300E">
      <w:pPr>
        <w:spacing w:after="0" w:line="240" w:lineRule="auto"/>
      </w:pPr>
      <w:r>
        <w:separator/>
      </w:r>
    </w:p>
  </w:endnote>
  <w:endnote w:type="continuationSeparator" w:id="0">
    <w:p w14:paraId="531331CA" w14:textId="77777777" w:rsidR="0086300E" w:rsidRDefault="0086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4384D" w14:textId="77777777" w:rsidR="00E4742C" w:rsidRDefault="0086300E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74768C16" wp14:editId="02E92E31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BE097B3" w14:textId="77777777" w:rsidR="00E4742C" w:rsidRDefault="0086300E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69DCD91" wp14:editId="2EE3FD42">
              <wp:simplePos x="0" y="0"/>
              <wp:positionH relativeFrom="page">
                <wp:posOffset>-779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3E8304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54BAE" w14:textId="77777777" w:rsidR="0086300E" w:rsidRDefault="0086300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850C16E" w14:textId="77777777" w:rsidR="0086300E" w:rsidRDefault="0086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8D07E" w14:textId="77777777" w:rsidR="00E4742C" w:rsidRDefault="0086300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B0C64EE" wp14:editId="3588D3A8">
              <wp:simplePos x="0" y="0"/>
              <wp:positionH relativeFrom="column">
                <wp:posOffset>-1656757</wp:posOffset>
              </wp:positionH>
              <wp:positionV relativeFrom="paragraph">
                <wp:posOffset>1017863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2E74B6A3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D2C9BA9" wp14:editId="135C951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205A9E9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D13088" wp14:editId="313FB7AF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B77A5B0" w14:textId="77777777" w:rsidR="00E4742C" w:rsidRDefault="0086300E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D1308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7B77A5B0" w14:textId="77777777" w:rsidR="00E4742C" w:rsidRDefault="0086300E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BD5"/>
    <w:multiLevelType w:val="multilevel"/>
    <w:tmpl w:val="68947B4A"/>
    <w:lvl w:ilvl="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Majalla U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20BA4"/>
    <w:rsid w:val="0086300E"/>
    <w:rsid w:val="00B20BA4"/>
    <w:rsid w:val="00C4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61AE"/>
  <w15:docId w15:val="{723F8CD6-0CFD-47BA-A7AF-E7EEEDA4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0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2</cp:revision>
  <cp:lastPrinted>2020-03-19T14:01:00Z</cp:lastPrinted>
  <dcterms:created xsi:type="dcterms:W3CDTF">2020-03-22T16:16:00Z</dcterms:created>
  <dcterms:modified xsi:type="dcterms:W3CDTF">2020-03-22T16:16:00Z</dcterms:modified>
</cp:coreProperties>
</file>