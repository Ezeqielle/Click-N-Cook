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3A031" w14:textId="77777777" w:rsidR="00837E2A" w:rsidRDefault="00837E2A">
      <w:pPr>
        <w:rPr>
          <w:sz w:val="22"/>
          <w:szCs w:val="22"/>
          <w:lang w:val="fr-FR"/>
        </w:rPr>
      </w:pPr>
      <w:bookmarkStart w:id="0" w:name="_GoBack"/>
      <w:bookmarkEnd w:id="0"/>
    </w:p>
    <w:p w14:paraId="3BA53E3C" w14:textId="77777777" w:rsidR="00837E2A" w:rsidRDefault="00837E2A">
      <w:pPr>
        <w:rPr>
          <w:sz w:val="22"/>
          <w:szCs w:val="22"/>
          <w:lang w:val="fr-FR"/>
        </w:rPr>
      </w:pPr>
    </w:p>
    <w:p w14:paraId="4D5153BF" w14:textId="77777777" w:rsidR="00837E2A" w:rsidRDefault="00AD2670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Mathis :</w:t>
      </w:r>
    </w:p>
    <w:p w14:paraId="440698F5" w14:textId="77777777" w:rsidR="00837E2A" w:rsidRDefault="00AD2670">
      <w:pPr>
        <w:ind w:firstLine="720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Points Forts :</w:t>
      </w:r>
    </w:p>
    <w:p w14:paraId="4C26CF49" w14:textId="77777777" w:rsidR="00837E2A" w:rsidRDefault="00AD2670">
      <w:pPr>
        <w:pStyle w:val="Paragraphedeliste"/>
        <w:numPr>
          <w:ilvl w:val="0"/>
          <w:numId w:val="1"/>
        </w:num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WEB</w:t>
      </w:r>
    </w:p>
    <w:p w14:paraId="07EB0D06" w14:textId="77777777" w:rsidR="00837E2A" w:rsidRDefault="00AD2670">
      <w:pPr>
        <w:pStyle w:val="Paragraphedeliste"/>
        <w:numPr>
          <w:ilvl w:val="0"/>
          <w:numId w:val="1"/>
        </w:num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Python</w:t>
      </w:r>
    </w:p>
    <w:p w14:paraId="5F5F4910" w14:textId="77777777" w:rsidR="00837E2A" w:rsidRDefault="00AD2670">
      <w:pPr>
        <w:pStyle w:val="Paragraphedeliste"/>
        <w:numPr>
          <w:ilvl w:val="0"/>
          <w:numId w:val="1"/>
        </w:num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Sécurité</w:t>
      </w:r>
    </w:p>
    <w:p w14:paraId="6582D941" w14:textId="77777777" w:rsidR="00837E2A" w:rsidRDefault="00AD2670">
      <w:pPr>
        <w:ind w:left="720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Points d’amélioration :</w:t>
      </w:r>
    </w:p>
    <w:p w14:paraId="67D588C6" w14:textId="77777777" w:rsidR="00837E2A" w:rsidRDefault="00AD2670">
      <w:pPr>
        <w:pStyle w:val="Paragraphedeliste"/>
        <w:numPr>
          <w:ilvl w:val="0"/>
          <w:numId w:val="1"/>
        </w:num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Communication</w:t>
      </w:r>
    </w:p>
    <w:p w14:paraId="05ECFEEE" w14:textId="77777777" w:rsidR="00837E2A" w:rsidRDefault="00837E2A">
      <w:pPr>
        <w:ind w:left="360"/>
        <w:rPr>
          <w:sz w:val="22"/>
          <w:szCs w:val="22"/>
          <w:lang w:val="fr-FR"/>
        </w:rPr>
      </w:pPr>
    </w:p>
    <w:p w14:paraId="6FFCB29F" w14:textId="77777777" w:rsidR="00837E2A" w:rsidRDefault="00AD2670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Lucas :</w:t>
      </w:r>
    </w:p>
    <w:p w14:paraId="4C5D6683" w14:textId="77777777" w:rsidR="00837E2A" w:rsidRDefault="00AD2670">
      <w:pPr>
        <w:ind w:firstLine="720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Points Forts :</w:t>
      </w:r>
    </w:p>
    <w:p w14:paraId="36328708" w14:textId="77777777" w:rsidR="00837E2A" w:rsidRDefault="00AD2670">
      <w:pPr>
        <w:pStyle w:val="Paragraphedeliste"/>
        <w:numPr>
          <w:ilvl w:val="0"/>
          <w:numId w:val="1"/>
        </w:num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BDD</w:t>
      </w:r>
    </w:p>
    <w:p w14:paraId="4B7316C5" w14:textId="77777777" w:rsidR="00837E2A" w:rsidRDefault="00AD2670">
      <w:pPr>
        <w:pStyle w:val="Paragraphedeliste"/>
        <w:numPr>
          <w:ilvl w:val="0"/>
          <w:numId w:val="1"/>
        </w:num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Réseau</w:t>
      </w:r>
    </w:p>
    <w:p w14:paraId="193D6DBE" w14:textId="77777777" w:rsidR="00837E2A" w:rsidRDefault="00AD2670">
      <w:pPr>
        <w:pStyle w:val="Paragraphedeliste"/>
        <w:numPr>
          <w:ilvl w:val="0"/>
          <w:numId w:val="1"/>
        </w:num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Algorithmie</w:t>
      </w:r>
    </w:p>
    <w:p w14:paraId="64A7D442" w14:textId="77777777" w:rsidR="00837E2A" w:rsidRDefault="00AD2670">
      <w:pPr>
        <w:ind w:left="720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Points d’amélioration :</w:t>
      </w:r>
    </w:p>
    <w:p w14:paraId="1586D7B3" w14:textId="77777777" w:rsidR="00837E2A" w:rsidRDefault="00AD2670">
      <w:pPr>
        <w:pStyle w:val="Paragraphedeliste"/>
        <w:numPr>
          <w:ilvl w:val="0"/>
          <w:numId w:val="1"/>
        </w:num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Web</w:t>
      </w:r>
    </w:p>
    <w:p w14:paraId="710D9AD5" w14:textId="77777777" w:rsidR="00837E2A" w:rsidRDefault="00837E2A">
      <w:pPr>
        <w:rPr>
          <w:sz w:val="22"/>
          <w:szCs w:val="22"/>
          <w:lang w:val="fr-FR"/>
        </w:rPr>
      </w:pPr>
    </w:p>
    <w:p w14:paraId="31F9CF0C" w14:textId="77777777" w:rsidR="00837E2A" w:rsidRDefault="00AD2670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Geoffrey :</w:t>
      </w:r>
    </w:p>
    <w:p w14:paraId="5788C7F7" w14:textId="77777777" w:rsidR="00837E2A" w:rsidRDefault="00AD2670">
      <w:pPr>
        <w:ind w:firstLine="720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Points Forts :</w:t>
      </w:r>
    </w:p>
    <w:p w14:paraId="356C28F2" w14:textId="77777777" w:rsidR="00837E2A" w:rsidRDefault="00AD2670">
      <w:pPr>
        <w:pStyle w:val="Paragraphedeliste"/>
        <w:numPr>
          <w:ilvl w:val="0"/>
          <w:numId w:val="1"/>
        </w:num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Réseau</w:t>
      </w:r>
    </w:p>
    <w:p w14:paraId="116B9A11" w14:textId="77777777" w:rsidR="00837E2A" w:rsidRDefault="00AD2670">
      <w:pPr>
        <w:pStyle w:val="Paragraphedeliste"/>
        <w:numPr>
          <w:ilvl w:val="0"/>
          <w:numId w:val="1"/>
        </w:num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BDD</w:t>
      </w:r>
    </w:p>
    <w:p w14:paraId="680242F5" w14:textId="77777777" w:rsidR="00837E2A" w:rsidRDefault="00AD2670">
      <w:pPr>
        <w:pStyle w:val="Paragraphedeliste"/>
        <w:numPr>
          <w:ilvl w:val="0"/>
          <w:numId w:val="1"/>
        </w:num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Diagramme de </w:t>
      </w:r>
      <w:proofErr w:type="spellStart"/>
      <w:r>
        <w:rPr>
          <w:sz w:val="22"/>
          <w:szCs w:val="22"/>
          <w:lang w:val="fr-FR"/>
        </w:rPr>
        <w:t>gantt</w:t>
      </w:r>
      <w:proofErr w:type="spellEnd"/>
      <w:r>
        <w:rPr>
          <w:sz w:val="22"/>
          <w:szCs w:val="22"/>
          <w:lang w:val="fr-FR"/>
        </w:rPr>
        <w:t xml:space="preserve">, Matrice </w:t>
      </w:r>
      <w:proofErr w:type="spellStart"/>
      <w:r>
        <w:rPr>
          <w:sz w:val="22"/>
          <w:szCs w:val="22"/>
          <w:lang w:val="fr-FR"/>
        </w:rPr>
        <w:t>raci</w:t>
      </w:r>
      <w:proofErr w:type="spellEnd"/>
    </w:p>
    <w:p w14:paraId="39CFA777" w14:textId="77777777" w:rsidR="00837E2A" w:rsidRDefault="00AD2670">
      <w:pPr>
        <w:pStyle w:val="Paragraphedeliste"/>
        <w:numPr>
          <w:ilvl w:val="0"/>
          <w:numId w:val="1"/>
        </w:num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Médiateur</w:t>
      </w:r>
    </w:p>
    <w:p w14:paraId="6E5860BC" w14:textId="77777777" w:rsidR="00837E2A" w:rsidRDefault="00AD2670">
      <w:pPr>
        <w:ind w:left="720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Points d’amélioration :</w:t>
      </w:r>
    </w:p>
    <w:p w14:paraId="4F840AB3" w14:textId="77777777" w:rsidR="00837E2A" w:rsidRDefault="00AD2670">
      <w:pPr>
        <w:pStyle w:val="Paragraphedeliste"/>
        <w:numPr>
          <w:ilvl w:val="0"/>
          <w:numId w:val="1"/>
        </w:num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Gestion du stress en présentation</w:t>
      </w:r>
    </w:p>
    <w:p w14:paraId="179B5F5A" w14:textId="77777777" w:rsidR="00837E2A" w:rsidRDefault="00837E2A">
      <w:pPr>
        <w:rPr>
          <w:sz w:val="22"/>
          <w:szCs w:val="22"/>
          <w:lang w:val="fr-FR"/>
        </w:rPr>
      </w:pPr>
    </w:p>
    <w:p w14:paraId="3EA5CFDE" w14:textId="77777777" w:rsidR="00837E2A" w:rsidRDefault="00837E2A">
      <w:pPr>
        <w:rPr>
          <w:sz w:val="40"/>
          <w:szCs w:val="32"/>
          <w:lang w:val="fr-FR"/>
        </w:rPr>
      </w:pPr>
    </w:p>
    <w:p w14:paraId="7A245F1F" w14:textId="77777777" w:rsidR="00837E2A" w:rsidRDefault="00837E2A">
      <w:pPr>
        <w:pStyle w:val="Paragraphedeliste"/>
        <w:rPr>
          <w:sz w:val="44"/>
          <w:szCs w:val="34"/>
          <w:lang w:val="fr-FR"/>
        </w:rPr>
      </w:pPr>
    </w:p>
    <w:p w14:paraId="6062228B" w14:textId="77777777" w:rsidR="00837E2A" w:rsidRDefault="00837E2A">
      <w:pPr>
        <w:rPr>
          <w:sz w:val="22"/>
          <w:szCs w:val="22"/>
          <w:lang w:val="fr-FR"/>
        </w:rPr>
      </w:pPr>
    </w:p>
    <w:p w14:paraId="2FD4191F" w14:textId="77777777" w:rsidR="00837E2A" w:rsidRDefault="00837E2A">
      <w:pPr>
        <w:rPr>
          <w:sz w:val="22"/>
          <w:szCs w:val="22"/>
          <w:lang w:val="fr-FR"/>
        </w:rPr>
      </w:pPr>
    </w:p>
    <w:p w14:paraId="76D47FF1" w14:textId="77777777" w:rsidR="00837E2A" w:rsidRDefault="00837E2A">
      <w:pPr>
        <w:rPr>
          <w:sz w:val="22"/>
          <w:szCs w:val="22"/>
          <w:lang w:val="fr-FR"/>
        </w:rPr>
      </w:pPr>
    </w:p>
    <w:sectPr w:rsidR="00837E2A">
      <w:headerReference w:type="default" r:id="rId7"/>
      <w:footerReference w:type="default" r:id="rId8"/>
      <w:pgSz w:w="11906" w:h="16838"/>
      <w:pgMar w:top="1417" w:right="1417" w:bottom="1417" w:left="1417" w:header="737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4FF16" w14:textId="77777777" w:rsidR="00AD2670" w:rsidRDefault="00AD2670">
      <w:pPr>
        <w:spacing w:after="0" w:line="240" w:lineRule="auto"/>
      </w:pPr>
      <w:r>
        <w:separator/>
      </w:r>
    </w:p>
  </w:endnote>
  <w:endnote w:type="continuationSeparator" w:id="0">
    <w:p w14:paraId="6527C065" w14:textId="77777777" w:rsidR="00AD2670" w:rsidRDefault="00AD2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jalla UI">
    <w:altName w:val="Sakkal Majall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EA33E" w14:textId="77777777" w:rsidR="00852E02" w:rsidRDefault="00AD2670">
    <w:pPr>
      <w:pStyle w:val="Pieddepage"/>
      <w:jc w:val="center"/>
    </w:pPr>
    <w:r>
      <w:rPr>
        <w:b/>
        <w:bCs/>
        <w:i/>
        <w:iCs/>
        <w:noProof/>
        <w:sz w:val="52"/>
        <w:szCs w:val="39"/>
        <w:u w:val="single"/>
      </w:rPr>
      <w:drawing>
        <wp:anchor distT="0" distB="0" distL="114300" distR="114300" simplePos="0" relativeHeight="251664384" behindDoc="1" locked="0" layoutInCell="1" allowOverlap="1" wp14:anchorId="0D8EB075" wp14:editId="36142D1B">
          <wp:simplePos x="0" y="0"/>
          <wp:positionH relativeFrom="margin">
            <wp:posOffset>5119259</wp:posOffset>
          </wp:positionH>
          <wp:positionV relativeFrom="paragraph">
            <wp:posOffset>-423202</wp:posOffset>
          </wp:positionV>
          <wp:extent cx="1219196" cy="900272"/>
          <wp:effectExtent l="0" t="0" r="4" b="0"/>
          <wp:wrapNone/>
          <wp:docPr id="8" name="Imag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196" cy="90027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lang w:val="fr-FR"/>
      </w:rPr>
      <w:t xml:space="preserve">Page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PAGE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  <w:r>
      <w:rPr>
        <w:lang w:val="fr-FR"/>
      </w:rPr>
      <w:t xml:space="preserve"> sur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NUMPAGES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</w:p>
  <w:p w14:paraId="3F993932" w14:textId="77777777" w:rsidR="00852E02" w:rsidRDefault="00AD2670">
    <w:pPr>
      <w:pStyle w:val="Pieddepage"/>
    </w:pP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F132BEA" wp14:editId="5D88984E">
              <wp:simplePos x="0" y="0"/>
              <wp:positionH relativeFrom="page">
                <wp:posOffset>-770</wp:posOffset>
              </wp:positionH>
              <wp:positionV relativeFrom="paragraph">
                <wp:posOffset>180109</wp:posOffset>
              </wp:positionV>
              <wp:extent cx="5163187" cy="418466"/>
              <wp:effectExtent l="0" t="0" r="0" b="634"/>
              <wp:wrapNone/>
              <wp:docPr id="9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9" flipH="1">
                        <a:off x="0" y="0"/>
                        <a:ext cx="5163187" cy="418466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80"/>
                          <a:gd name="f3" fmla="val w"/>
                          <a:gd name="f4" fmla="val h"/>
                          <a:gd name="f5" fmla="val 0"/>
                          <a:gd name="f6" fmla="val 2240281"/>
                          <a:gd name="f7" fmla="val 822960"/>
                          <a:gd name="f8" fmla="val 1659256"/>
                          <a:gd name="f9" fmla="val 222885"/>
                          <a:gd name="f10" fmla="+- 0 0 -90"/>
                          <a:gd name="f11" fmla="*/ f3 1 2240281"/>
                          <a:gd name="f12" fmla="*/ f4 1 822960"/>
                          <a:gd name="f13" fmla="+- f7 0 f5"/>
                          <a:gd name="f14" fmla="+- f6 0 f5"/>
                          <a:gd name="f15" fmla="*/ f10 f0 1"/>
                          <a:gd name="f16" fmla="*/ f14 1 2240281"/>
                          <a:gd name="f17" fmla="*/ f13 1 822960"/>
                          <a:gd name="f18" fmla="*/ 0 f14 1"/>
                          <a:gd name="f19" fmla="*/ 0 f13 1"/>
                          <a:gd name="f20" fmla="*/ 2240281 f14 1"/>
                          <a:gd name="f21" fmla="*/ 822960 f13 1"/>
                          <a:gd name="f22" fmla="*/ 1659256 f14 1"/>
                          <a:gd name="f23" fmla="*/ 222885 f13 1"/>
                          <a:gd name="f24" fmla="*/ f15 1 f2"/>
                          <a:gd name="f25" fmla="*/ f18 1 2240281"/>
                          <a:gd name="f26" fmla="*/ f19 1 822960"/>
                          <a:gd name="f27" fmla="*/ f20 1 2240281"/>
                          <a:gd name="f28" fmla="*/ f21 1 822960"/>
                          <a:gd name="f29" fmla="*/ f22 1 2240281"/>
                          <a:gd name="f30" fmla="*/ f23 1 822960"/>
                          <a:gd name="f31" fmla="*/ f5 1 f16"/>
                          <a:gd name="f32" fmla="*/ f6 1 f16"/>
                          <a:gd name="f33" fmla="*/ f5 1 f17"/>
                          <a:gd name="f34" fmla="*/ f7 1 f17"/>
                          <a:gd name="f35" fmla="+- f24 0 f1"/>
                          <a:gd name="f36" fmla="*/ f25 1 f16"/>
                          <a:gd name="f37" fmla="*/ f26 1 f17"/>
                          <a:gd name="f38" fmla="*/ f27 1 f16"/>
                          <a:gd name="f39" fmla="*/ f29 1 f16"/>
                          <a:gd name="f40" fmla="*/ f30 1 f17"/>
                          <a:gd name="f41" fmla="*/ f28 1 f17"/>
                          <a:gd name="f42" fmla="*/ f31 f11 1"/>
                          <a:gd name="f43" fmla="*/ f32 f11 1"/>
                          <a:gd name="f44" fmla="*/ f34 f12 1"/>
                          <a:gd name="f45" fmla="*/ f33 f12 1"/>
                          <a:gd name="f46" fmla="*/ f36 f11 1"/>
                          <a:gd name="f47" fmla="*/ f37 f12 1"/>
                          <a:gd name="f48" fmla="*/ f38 f11 1"/>
                          <a:gd name="f49" fmla="*/ f39 f11 1"/>
                          <a:gd name="f50" fmla="*/ f40 f12 1"/>
                          <a:gd name="f51" fmla="*/ f41 f12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35">
                            <a:pos x="f46" y="f47"/>
                          </a:cxn>
                          <a:cxn ang="f35">
                            <a:pos x="f48" y="f47"/>
                          </a:cxn>
                          <a:cxn ang="f35">
                            <a:pos x="f49" y="f50"/>
                          </a:cxn>
                          <a:cxn ang="f35">
                            <a:pos x="f46" y="f51"/>
                          </a:cxn>
                          <a:cxn ang="f35">
                            <a:pos x="f46" y="f47"/>
                          </a:cxn>
                        </a:cxnLst>
                        <a:rect l="f42" t="f45" r="f43" b="f44"/>
                        <a:pathLst>
                          <a:path w="2240281" h="822960">
                            <a:moveTo>
                              <a:pt x="f5" y="f5"/>
                            </a:moveTo>
                            <a:lnTo>
                              <a:pt x="f6" y="f5"/>
                            </a:lnTo>
                            <a:lnTo>
                              <a:pt x="f8" y="f9"/>
                            </a:lnTo>
                            <a:lnTo>
                              <a:pt x="f5" y="f7"/>
                            </a:lnTo>
                            <a:lnTo>
                              <a:pt x="f5" y="f5"/>
                            </a:lnTo>
                            <a:close/>
                          </a:path>
                        </a:pathLst>
                      </a:custGeom>
                      <a:solidFill>
                        <a:srgbClr val="F8B323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59CF5FDA" id="Rectangle 10" o:spid="_x0000_s1026" style="position:absolute;margin-left:-.05pt;margin-top:14.2pt;width:406.55pt;height:32.95pt;rotation:11796470fd;flip:x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240281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" path="m,l2240281,,1659256,222885,,822960,,xe" fillcolor="#f8b323" stroked="f">
              <v:path arrowok="t" o:connecttype="custom" o:connectlocs="2581594,0;5163187,209233;2581594,418466;0,209233;0,0;5163187,0;3824096,113335;0,418466;0,0" o:connectangles="270,0,90,180,0,0,0,0,0" textboxrect="0,0,2240281,82296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71E2A" w14:textId="77777777" w:rsidR="00AD2670" w:rsidRDefault="00AD267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B3FCBD2" w14:textId="77777777" w:rsidR="00AD2670" w:rsidRDefault="00AD2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1E669" w14:textId="77777777" w:rsidR="00852E02" w:rsidRDefault="00AD2670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D44D008" wp14:editId="43ED903B">
              <wp:simplePos x="0" y="0"/>
              <wp:positionH relativeFrom="column">
                <wp:posOffset>-1656748</wp:posOffset>
              </wp:positionH>
              <wp:positionV relativeFrom="paragraph">
                <wp:posOffset>1017872</wp:posOffset>
              </wp:positionV>
              <wp:extent cx="7419341" cy="1034415"/>
              <wp:effectExtent l="0" t="0" r="0" b="0"/>
              <wp:wrapNone/>
              <wp:docPr id="1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9" flipH="1">
                        <a:off x="0" y="0"/>
                        <a:ext cx="7419341" cy="1034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rect w14:anchorId="1260CB6F" id="Rectangle 13" o:spid="_x0000_s1026" style="position:absolute;margin-left:-130.45pt;margin-top:80.15pt;width:584.2pt;height:81.45pt;rotation:11796470fd;flip:x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" stroked="f">
              <v:fill opacity="0"/>
              <v:textbox inset="0,0,0,0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BC312A9" wp14:editId="55AF8E19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419971" cy="894082"/>
              <wp:effectExtent l="0" t="0" r="0" b="0"/>
              <wp:wrapNone/>
              <wp:docPr id="2" name="Groupe 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9971" cy="894082"/>
                        <a:chOff x="0" y="0"/>
                        <a:chExt cx="7419971" cy="894082"/>
                      </a:xfrm>
                    </wpg:grpSpPr>
                    <wps:wsp>
                      <wps:cNvPr id="3" name="Rectangle 174"/>
                      <wps:cNvSpPr/>
                      <wps:spPr>
                        <a:xfrm>
                          <a:off x="0" y="0"/>
                          <a:ext cx="7419971" cy="8940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g:grpSp>
                      <wpg:cNvPr id="4" name="Groupe 175"/>
                      <wpg:cNvGrpSpPr/>
                      <wpg:grpSpPr>
                        <a:xfrm>
                          <a:off x="0" y="8394"/>
                          <a:ext cx="5185553" cy="366710"/>
                          <a:chOff x="0" y="0"/>
                          <a:chExt cx="5185553" cy="366710"/>
                        </a:xfrm>
                      </wpg:grpSpPr>
                      <wps:wsp>
                        <wps:cNvPr id="5" name="Rectangle 10"/>
                        <wps:cNvSpPr/>
                        <wps:spPr>
                          <a:xfrm>
                            <a:off x="0" y="0"/>
                            <a:ext cx="5164677" cy="36246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240281"/>
                              <a:gd name="f7" fmla="val 822960"/>
                              <a:gd name="f8" fmla="val 1659256"/>
                              <a:gd name="f9" fmla="val 222885"/>
                              <a:gd name="f10" fmla="+- 0 0 -90"/>
                              <a:gd name="f11" fmla="*/ f3 1 2240281"/>
                              <a:gd name="f12" fmla="*/ f4 1 822960"/>
                              <a:gd name="f13" fmla="+- f7 0 f5"/>
                              <a:gd name="f14" fmla="+- f6 0 f5"/>
                              <a:gd name="f15" fmla="*/ f10 f0 1"/>
                              <a:gd name="f16" fmla="*/ f14 1 2240281"/>
                              <a:gd name="f17" fmla="*/ f13 1 822960"/>
                              <a:gd name="f18" fmla="*/ 0 f14 1"/>
                              <a:gd name="f19" fmla="*/ 0 f13 1"/>
                              <a:gd name="f20" fmla="*/ 2240281 f14 1"/>
                              <a:gd name="f21" fmla="*/ 822960 f13 1"/>
                              <a:gd name="f22" fmla="*/ 1659256 f14 1"/>
                              <a:gd name="f23" fmla="*/ 222885 f13 1"/>
                              <a:gd name="f24" fmla="*/ f15 1 f2"/>
                              <a:gd name="f25" fmla="*/ f18 1 2240281"/>
                              <a:gd name="f26" fmla="*/ f19 1 822960"/>
                              <a:gd name="f27" fmla="*/ f20 1 2240281"/>
                              <a:gd name="f28" fmla="*/ f21 1 822960"/>
                              <a:gd name="f29" fmla="*/ f22 1 2240281"/>
                              <a:gd name="f30" fmla="*/ f23 1 822960"/>
                              <a:gd name="f31" fmla="*/ f5 1 f16"/>
                              <a:gd name="f32" fmla="*/ f6 1 f16"/>
                              <a:gd name="f33" fmla="*/ f5 1 f17"/>
                              <a:gd name="f34" fmla="*/ f7 1 f17"/>
                              <a:gd name="f35" fmla="+- f24 0 f1"/>
                              <a:gd name="f36" fmla="*/ f25 1 f16"/>
                              <a:gd name="f37" fmla="*/ f26 1 f17"/>
                              <a:gd name="f38" fmla="*/ f27 1 f16"/>
                              <a:gd name="f39" fmla="*/ f29 1 f16"/>
                              <a:gd name="f40" fmla="*/ f30 1 f17"/>
                              <a:gd name="f41" fmla="*/ f28 1 f17"/>
                              <a:gd name="f42" fmla="*/ f31 f11 1"/>
                              <a:gd name="f43" fmla="*/ f32 f11 1"/>
                              <a:gd name="f44" fmla="*/ f34 f12 1"/>
                              <a:gd name="f45" fmla="*/ f33 f12 1"/>
                              <a:gd name="f46" fmla="*/ f36 f11 1"/>
                              <a:gd name="f47" fmla="*/ f37 f12 1"/>
                              <a:gd name="f48" fmla="*/ f38 f11 1"/>
                              <a:gd name="f49" fmla="*/ f39 f11 1"/>
                              <a:gd name="f50" fmla="*/ f40 f12 1"/>
                              <a:gd name="f51" fmla="*/ f41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5">
                                <a:pos x="f46" y="f47"/>
                              </a:cxn>
                              <a:cxn ang="f35">
                                <a:pos x="f48" y="f47"/>
                              </a:cxn>
                              <a:cxn ang="f35">
                                <a:pos x="f49" y="f50"/>
                              </a:cxn>
                              <a:cxn ang="f35">
                                <a:pos x="f46" y="f51"/>
                              </a:cxn>
                              <a:cxn ang="f35">
                                <a:pos x="f46" y="f47"/>
                              </a:cxn>
                            </a:cxnLst>
                            <a:rect l="f42" t="f45" r="f43" b="f44"/>
                            <a:pathLst>
                              <a:path w="2240281" h="82296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8" y="f9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B323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" name="Rectangle 177"/>
                        <wps:cNvSpPr/>
                        <wps:spPr>
                          <a:xfrm>
                            <a:off x="0" y="0"/>
                            <a:ext cx="5185553" cy="366710"/>
                          </a:xfrm>
                          <a:prstGeom prst="rect">
                            <a:avLst/>
                          </a:prstGeom>
                          <a:blipFill>
                            <a:blip r:embed="rId1">
                              <a:alphaModFix/>
                            </a:blip>
                            <a:stretch>
                              <a:fillRect/>
                            </a:stretch>
                          </a:blip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948C398" id="Groupe 173" o:spid="_x0000_s1026" style="position:absolute;margin-left:0;margin-top:0;width:584.25pt;height:70.4pt;z-index:-251656192;mso-position-horizontal:left;mso-position-horizontal-relative:page;mso-position-vertical:top;mso-position-vertical-relative:page" coordsize="74199,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">
              <v:rect id="Rectangle 174" o:spid="_x0000_s1027" style="position:absolute;width:74199;height:8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" stroked="f">
                <v:fill opacity="0"/>
                <v:textbox inset="0,0,0,0"/>
              </v:rect>
              <v:group id="Groupe 175" o:spid="_x0000_s1028" style="position:absolute;top:83;width:51855;height:3668" coordsize="51855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 id="Rectangle 10" o:spid="_x0000_s1029" style="position:absolute;width:51646;height:3624;visibility:visible;mso-wrap-style:square;v-text-anchor:top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" path="m,l2240281,,1659256,222885,,822960,,xe" fillcolor="#f8b323" stroked="f">
                  <v:path arrowok="t" o:connecttype="custom" o:connectlocs="2582339,0;5164677,181234;2582339,362468;0,181234;0,0;5164677,0;3825199,98168;0,362468;0,0" o:connectangles="270,0,90,180,0,0,0,0,0" textboxrect="0,0,2240281,822960"/>
                </v:shape>
                <v:rect id="Rectangle 177" o:spid="_x0000_s1030" style="position:absolute;width:51855;height:3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" stroked="f">
                  <v:fill r:id="rId2" o:title="" recolor="t" rotate="t" type="frame"/>
                  <v:textbox inset="0,0,0,0"/>
                </v:rect>
              </v:group>
              <w10:wrap anchorx="page" anchory="page"/>
            </v:group>
          </w:pict>
        </mc:Fallback>
      </mc:AlternateContent>
    </w: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EB3178" wp14:editId="3BD5A102">
              <wp:simplePos x="0" y="0"/>
              <wp:positionH relativeFrom="margin">
                <wp:align>center</wp:align>
              </wp:positionH>
              <wp:positionV relativeFrom="paragraph">
                <wp:posOffset>-278133</wp:posOffset>
              </wp:positionV>
              <wp:extent cx="3474720" cy="1403988"/>
              <wp:effectExtent l="0" t="0" r="0" b="5712"/>
              <wp:wrapTopAndBottom/>
              <wp:docPr id="7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4720" cy="1403988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5C47E28B" w14:textId="77777777" w:rsidR="00852E02" w:rsidRDefault="00AD2670">
                          <w:pPr>
                            <w:pBdr>
                              <w:top w:val="single" w:sz="24" w:space="8" w:color="F8B323"/>
                              <w:bottom w:val="single" w:sz="24" w:space="8" w:color="F8B323"/>
                            </w:pBdr>
                            <w:spacing w:after="0"/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  <w:t>Click’N Cook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EB3178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0;margin-top:-21.9pt;width:273.6pt;height:110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" filled="f" stroked="f">
              <v:textbox style="mso-fit-shape-to-text:t">
                <w:txbxContent>
                  <w:p w14:paraId="5C47E28B" w14:textId="77777777" w:rsidR="00852E02" w:rsidRDefault="00AD2670">
                    <w:pPr>
                      <w:pBdr>
                        <w:top w:val="single" w:sz="24" w:space="8" w:color="F8B323"/>
                        <w:bottom w:val="single" w:sz="24" w:space="8" w:color="F8B323"/>
                      </w:pBdr>
                      <w:spacing w:after="0"/>
                      <w:jc w:val="center"/>
                      <w:rPr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</w:pPr>
                    <w:r>
                      <w:rPr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  <w:t>Click’N Cook</w:t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346D3"/>
    <w:multiLevelType w:val="multilevel"/>
    <w:tmpl w:val="A7AE6CC6"/>
    <w:lvl w:ilvl="0">
      <w:numFmt w:val="bullet"/>
      <w:lvlText w:val="-"/>
      <w:lvlJc w:val="left"/>
      <w:pPr>
        <w:ind w:left="1440" w:hanging="360"/>
      </w:pPr>
      <w:rPr>
        <w:rFonts w:ascii="Gill Sans MT" w:eastAsia="Times New Roman" w:hAnsi="Gill Sans MT" w:cs="Majalla UI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37E2A"/>
    <w:rsid w:val="002B247D"/>
    <w:rsid w:val="00837E2A"/>
    <w:rsid w:val="00AD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55FD8"/>
  <w15:docId w15:val="{E1F96035-57DD-486D-8806-6FFE2C7C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ll Sans MT" w:eastAsia="Times New Roman" w:hAnsi="Gill Sans MT" w:cs="Majalla UI"/>
        <w:sz w:val="21"/>
        <w:szCs w:val="21"/>
        <w:lang w:val="en-GB" w:eastAsia="en-US" w:bidi="ar-SA"/>
      </w:rPr>
    </w:rPrDefault>
    <w:pPrDefault>
      <w:pPr>
        <w:autoSpaceDN w:val="0"/>
        <w:spacing w:after="120" w:line="26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pBdr>
        <w:bottom w:val="single" w:sz="4" w:space="1" w:color="F8B323"/>
      </w:pBdr>
      <w:spacing w:before="400" w:after="40" w:line="240" w:lineRule="auto"/>
      <w:outlineLvl w:val="0"/>
    </w:pPr>
    <w:rPr>
      <w:rFonts w:ascii="Impact" w:hAnsi="Impact" w:cs="Arial"/>
      <w:color w:val="CD8C06"/>
      <w:sz w:val="36"/>
      <w:szCs w:val="36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="Impact" w:hAnsi="Impact" w:cs="Arial"/>
      <w:color w:val="CD8C06"/>
      <w:sz w:val="28"/>
      <w:szCs w:val="28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Impact" w:hAnsi="Impact" w:cs="Arial"/>
      <w:color w:val="404040"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Impact" w:hAnsi="Impact" w:cs="Arial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4"/>
    </w:pPr>
    <w:rPr>
      <w:rFonts w:ascii="Impact" w:hAnsi="Impact" w:cs="Arial"/>
      <w:i/>
      <w:iCs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5"/>
    </w:pPr>
    <w:rPr>
      <w:rFonts w:ascii="Impact" w:hAnsi="Impact" w:cs="Arial"/>
      <w:color w:val="595959"/>
    </w:rPr>
  </w:style>
  <w:style w:type="paragraph" w:styleId="Titre7">
    <w:name w:val="heading 7"/>
    <w:basedOn w:val="Normal"/>
    <w:next w:val="Normal"/>
    <w:pPr>
      <w:keepNext/>
      <w:keepLines/>
      <w:spacing w:before="80" w:after="0"/>
      <w:outlineLvl w:val="6"/>
    </w:pPr>
    <w:rPr>
      <w:rFonts w:ascii="Impact" w:hAnsi="Impact" w:cs="Arial"/>
      <w:i/>
      <w:iCs/>
      <w:color w:val="595959"/>
    </w:rPr>
  </w:style>
  <w:style w:type="paragraph" w:styleId="Titre8">
    <w:name w:val="heading 8"/>
    <w:basedOn w:val="Normal"/>
    <w:next w:val="Normal"/>
    <w:pPr>
      <w:keepNext/>
      <w:keepLines/>
      <w:spacing w:before="80" w:after="0"/>
      <w:outlineLvl w:val="7"/>
    </w:pPr>
    <w:rPr>
      <w:rFonts w:ascii="Impact" w:hAnsi="Impact" w:cs="Arial"/>
      <w:smallCaps/>
      <w:color w:val="595959"/>
    </w:rPr>
  </w:style>
  <w:style w:type="paragraph" w:styleId="Titre9">
    <w:name w:val="heading 9"/>
    <w:basedOn w:val="Normal"/>
    <w:next w:val="Normal"/>
    <w:pPr>
      <w:keepNext/>
      <w:keepLines/>
      <w:spacing w:before="80" w:after="0"/>
      <w:outlineLvl w:val="8"/>
    </w:pPr>
    <w:rPr>
      <w:rFonts w:ascii="Impact" w:hAnsi="Impact" w:cs="Arial"/>
      <w:i/>
      <w:iCs/>
      <w:smallCaps/>
      <w:color w:val="59595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character" w:customStyle="1" w:styleId="Titre1Car">
    <w:name w:val="Titre 1 Car"/>
    <w:basedOn w:val="Policepardfaut"/>
    <w:rPr>
      <w:rFonts w:ascii="Impact" w:eastAsia="Times New Roman" w:hAnsi="Impact" w:cs="Arial"/>
      <w:color w:val="CD8C06"/>
      <w:sz w:val="36"/>
      <w:szCs w:val="36"/>
    </w:rPr>
  </w:style>
  <w:style w:type="character" w:customStyle="1" w:styleId="Titre2Car">
    <w:name w:val="Titre 2 Car"/>
    <w:basedOn w:val="Policepardfaut"/>
    <w:rPr>
      <w:rFonts w:ascii="Impact" w:eastAsia="Times New Roman" w:hAnsi="Impact" w:cs="Arial"/>
      <w:color w:val="CD8C06"/>
      <w:sz w:val="28"/>
      <w:szCs w:val="28"/>
    </w:rPr>
  </w:style>
  <w:style w:type="character" w:customStyle="1" w:styleId="Titre3Car">
    <w:name w:val="Titre 3 Car"/>
    <w:basedOn w:val="Policepardfaut"/>
    <w:rPr>
      <w:rFonts w:ascii="Impact" w:eastAsia="Times New Roman" w:hAnsi="Impact" w:cs="Arial"/>
      <w:color w:val="404040"/>
      <w:sz w:val="26"/>
      <w:szCs w:val="26"/>
    </w:rPr>
  </w:style>
  <w:style w:type="character" w:customStyle="1" w:styleId="Titre4Car">
    <w:name w:val="Titre 4 Car"/>
    <w:basedOn w:val="Policepardfaut"/>
    <w:rPr>
      <w:rFonts w:ascii="Impact" w:eastAsia="Times New Roman" w:hAnsi="Impact" w:cs="Arial"/>
      <w:sz w:val="24"/>
      <w:szCs w:val="24"/>
    </w:rPr>
  </w:style>
  <w:style w:type="character" w:customStyle="1" w:styleId="Titre5Car">
    <w:name w:val="Titre 5 Car"/>
    <w:basedOn w:val="Policepardfaut"/>
    <w:rPr>
      <w:rFonts w:ascii="Impact" w:eastAsia="Times New Roman" w:hAnsi="Impact" w:cs="Arial"/>
      <w:i/>
      <w:iCs/>
      <w:sz w:val="22"/>
      <w:szCs w:val="22"/>
    </w:rPr>
  </w:style>
  <w:style w:type="character" w:customStyle="1" w:styleId="Titre6Car">
    <w:name w:val="Titre 6 Car"/>
    <w:basedOn w:val="Policepardfaut"/>
    <w:rPr>
      <w:rFonts w:ascii="Impact" w:eastAsia="Times New Roman" w:hAnsi="Impact" w:cs="Arial"/>
      <w:color w:val="595959"/>
    </w:rPr>
  </w:style>
  <w:style w:type="character" w:customStyle="1" w:styleId="Titre7Car">
    <w:name w:val="Titre 7 Car"/>
    <w:basedOn w:val="Policepardfaut"/>
    <w:rPr>
      <w:rFonts w:ascii="Impact" w:eastAsia="Times New Roman" w:hAnsi="Impact" w:cs="Arial"/>
      <w:i/>
      <w:iCs/>
      <w:color w:val="595959"/>
    </w:rPr>
  </w:style>
  <w:style w:type="character" w:customStyle="1" w:styleId="Titre8Car">
    <w:name w:val="Titre 8 Car"/>
    <w:basedOn w:val="Policepardfaut"/>
    <w:rPr>
      <w:rFonts w:ascii="Impact" w:eastAsia="Times New Roman" w:hAnsi="Impact" w:cs="Arial"/>
      <w:smallCaps/>
      <w:color w:val="595959"/>
    </w:rPr>
  </w:style>
  <w:style w:type="character" w:customStyle="1" w:styleId="Titre9Car">
    <w:name w:val="Titre 9 Car"/>
    <w:basedOn w:val="Policepardfaut"/>
    <w:rPr>
      <w:rFonts w:ascii="Impact" w:eastAsia="Times New Roman" w:hAnsi="Impact" w:cs="Arial"/>
      <w:i/>
      <w:iCs/>
      <w:smallCaps/>
      <w:color w:val="595959"/>
    </w:rPr>
  </w:style>
  <w:style w:type="paragraph" w:styleId="Lgende">
    <w:name w:val="caption"/>
    <w:basedOn w:val="Normal"/>
    <w:next w:val="Normal"/>
    <w:pPr>
      <w:spacing w:line="240" w:lineRule="auto"/>
    </w:pPr>
    <w:rPr>
      <w:b/>
      <w:bCs/>
      <w:color w:val="404040"/>
      <w:sz w:val="20"/>
      <w:szCs w:val="20"/>
    </w:rPr>
  </w:style>
  <w:style w:type="paragraph" w:styleId="Titre">
    <w:name w:val="Title"/>
    <w:basedOn w:val="Normal"/>
    <w:next w:val="Normal"/>
    <w:uiPriority w:val="10"/>
    <w:qFormat/>
    <w:pPr>
      <w:spacing w:after="0" w:line="240" w:lineRule="auto"/>
    </w:pPr>
    <w:rPr>
      <w:rFonts w:ascii="Impact" w:hAnsi="Impact" w:cs="Arial"/>
      <w:color w:val="CD8C06"/>
      <w:spacing w:val="-7"/>
      <w:sz w:val="80"/>
      <w:szCs w:val="80"/>
    </w:rPr>
  </w:style>
  <w:style w:type="character" w:customStyle="1" w:styleId="TitreCar">
    <w:name w:val="Titre Car"/>
    <w:basedOn w:val="Policepardfaut"/>
    <w:rPr>
      <w:rFonts w:ascii="Impact" w:eastAsia="Times New Roman" w:hAnsi="Impact" w:cs="Arial"/>
      <w:color w:val="CD8C06"/>
      <w:spacing w:val="-7"/>
      <w:sz w:val="80"/>
      <w:szCs w:val="80"/>
    </w:rPr>
  </w:style>
  <w:style w:type="paragraph" w:styleId="Sous-titre">
    <w:name w:val="Subtitle"/>
    <w:basedOn w:val="Normal"/>
    <w:next w:val="Normal"/>
    <w:uiPriority w:val="11"/>
    <w:qFormat/>
    <w:pPr>
      <w:spacing w:after="240" w:line="240" w:lineRule="auto"/>
    </w:pPr>
    <w:rPr>
      <w:rFonts w:ascii="Impact" w:hAnsi="Impact" w:cs="Arial"/>
      <w:color w:val="404040"/>
      <w:sz w:val="30"/>
      <w:szCs w:val="30"/>
    </w:rPr>
  </w:style>
  <w:style w:type="character" w:customStyle="1" w:styleId="Sous-titreCar">
    <w:name w:val="Sous-titre Car"/>
    <w:basedOn w:val="Policepardfaut"/>
    <w:rPr>
      <w:rFonts w:ascii="Impact" w:eastAsia="Times New Roman" w:hAnsi="Impact" w:cs="Arial"/>
      <w:color w:val="404040"/>
      <w:sz w:val="30"/>
      <w:szCs w:val="30"/>
    </w:rPr>
  </w:style>
  <w:style w:type="character" w:styleId="lev">
    <w:name w:val="Strong"/>
    <w:basedOn w:val="Policepardfaut"/>
    <w:rPr>
      <w:b/>
      <w:bCs/>
    </w:rPr>
  </w:style>
  <w:style w:type="character" w:styleId="Accentuation">
    <w:name w:val="Emphasis"/>
    <w:basedOn w:val="Policepardfaut"/>
    <w:rPr>
      <w:i/>
      <w:iCs/>
    </w:rPr>
  </w:style>
  <w:style w:type="paragraph" w:styleId="Sansinterligne">
    <w:name w:val="No Spacing"/>
    <w:pPr>
      <w:suppressAutoHyphens/>
      <w:spacing w:after="0" w:line="240" w:lineRule="auto"/>
    </w:pPr>
  </w:style>
  <w:style w:type="paragraph" w:styleId="Citation">
    <w:name w:val="Quote"/>
    <w:basedOn w:val="Normal"/>
    <w:next w:val="Normal"/>
    <w:pPr>
      <w:spacing w:before="240" w:after="240" w:line="24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rPr>
      <w:i/>
      <w:iCs/>
    </w:rPr>
  </w:style>
  <w:style w:type="paragraph" w:styleId="Citationintense">
    <w:name w:val="Intense Quote"/>
    <w:basedOn w:val="Normal"/>
    <w:next w:val="Normal"/>
    <w:pPr>
      <w:spacing w:before="100" w:after="240"/>
      <w:ind w:left="864" w:right="864"/>
      <w:jc w:val="center"/>
    </w:pPr>
    <w:rPr>
      <w:rFonts w:ascii="Impact" w:hAnsi="Impact" w:cs="Arial"/>
      <w:color w:val="F8B323"/>
      <w:sz w:val="28"/>
      <w:szCs w:val="28"/>
    </w:rPr>
  </w:style>
  <w:style w:type="character" w:customStyle="1" w:styleId="CitationintenseCar">
    <w:name w:val="Citation intense Car"/>
    <w:basedOn w:val="Policepardfaut"/>
    <w:rPr>
      <w:rFonts w:ascii="Impact" w:eastAsia="Times New Roman" w:hAnsi="Impact" w:cs="Arial"/>
      <w:color w:val="F8B323"/>
      <w:sz w:val="28"/>
      <w:szCs w:val="28"/>
    </w:rPr>
  </w:style>
  <w:style w:type="character" w:styleId="Accentuationlgre">
    <w:name w:val="Subtle Emphasis"/>
    <w:basedOn w:val="Policepardfaut"/>
    <w:rPr>
      <w:i/>
      <w:iCs/>
      <w:color w:val="595959"/>
    </w:rPr>
  </w:style>
  <w:style w:type="character" w:styleId="Accentuationintense">
    <w:name w:val="Intense Emphasis"/>
    <w:basedOn w:val="Policepardfaut"/>
    <w:rPr>
      <w:b/>
      <w:bCs/>
      <w:i/>
      <w:iCs/>
    </w:rPr>
  </w:style>
  <w:style w:type="character" w:styleId="Rfrencelgre">
    <w:name w:val="Subtle Reference"/>
    <w:basedOn w:val="Policepardfaut"/>
    <w:rPr>
      <w:smallCaps/>
      <w:color w:val="404040"/>
    </w:rPr>
  </w:style>
  <w:style w:type="character" w:styleId="Rfrenceintense">
    <w:name w:val="Intense Reference"/>
    <w:basedOn w:val="Policepardfaut"/>
    <w:rPr>
      <w:b/>
      <w:bCs/>
      <w:smallCaps/>
      <w:u w:val="single"/>
    </w:rPr>
  </w:style>
  <w:style w:type="character" w:styleId="Titredulivre">
    <w:name w:val="Book Title"/>
    <w:basedOn w:val="Policepardfaut"/>
    <w:rPr>
      <w:b/>
      <w:bCs/>
      <w:smallCaps/>
    </w:rPr>
  </w:style>
  <w:style w:type="paragraph" w:styleId="En-ttedetabledesmatires">
    <w:name w:val="TOC Heading"/>
    <w:basedOn w:val="Titre1"/>
    <w:next w:val="Normal"/>
  </w:style>
  <w:style w:type="character" w:customStyle="1" w:styleId="SansinterligneCar">
    <w:name w:val="Sans interligne Car"/>
    <w:basedOn w:val="Policepardfaut"/>
  </w:style>
  <w:style w:type="paragraph" w:styleId="Paragraphedeliste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LAVIGNE</dc:creator>
  <dc:description/>
  <cp:lastModifiedBy>Geoffrey LAVIGNE</cp:lastModifiedBy>
  <cp:revision>2</cp:revision>
  <cp:lastPrinted>2020-03-19T14:01:00Z</cp:lastPrinted>
  <dcterms:created xsi:type="dcterms:W3CDTF">2020-03-22T16:16:00Z</dcterms:created>
  <dcterms:modified xsi:type="dcterms:W3CDTF">2020-03-22T16:16:00Z</dcterms:modified>
</cp:coreProperties>
</file>