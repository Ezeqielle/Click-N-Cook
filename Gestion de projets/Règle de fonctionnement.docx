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79F38" w14:textId="77777777" w:rsidR="000863F1" w:rsidRDefault="000863F1">
      <w:pPr>
        <w:pStyle w:val="Paragraphedeliste"/>
        <w:rPr>
          <w:sz w:val="44"/>
          <w:szCs w:val="34"/>
          <w:lang w:val="fr-FR"/>
        </w:rPr>
      </w:pPr>
    </w:p>
    <w:p w14:paraId="0DD3FF76" w14:textId="77777777" w:rsidR="000863F1" w:rsidRDefault="000863F1">
      <w:pPr>
        <w:rPr>
          <w:sz w:val="22"/>
          <w:szCs w:val="22"/>
          <w:lang w:val="fr-FR"/>
        </w:rPr>
      </w:pPr>
    </w:p>
    <w:p w14:paraId="18FC1CB9" w14:textId="77777777" w:rsidR="000863F1" w:rsidRDefault="000863F1">
      <w:pPr>
        <w:rPr>
          <w:sz w:val="22"/>
          <w:szCs w:val="22"/>
          <w:lang w:val="fr-FR"/>
        </w:rPr>
      </w:pPr>
    </w:p>
    <w:p w14:paraId="1AE6AA4B" w14:textId="77777777" w:rsidR="000863F1" w:rsidRDefault="000863F1">
      <w:pPr>
        <w:rPr>
          <w:sz w:val="22"/>
          <w:szCs w:val="22"/>
          <w:lang w:val="fr-FR"/>
        </w:rPr>
      </w:pPr>
    </w:p>
    <w:p w14:paraId="1E1FC4DB" w14:textId="77777777" w:rsidR="000863F1" w:rsidRDefault="000863F1"/>
    <w:p w14:paraId="43CFD595" w14:textId="77777777" w:rsidR="000863F1" w:rsidRDefault="00260B20">
      <w:pPr>
        <w:rPr>
          <w:sz w:val="40"/>
          <w:szCs w:val="32"/>
          <w:lang w:val="fr-FR"/>
        </w:rPr>
      </w:pPr>
      <w:r>
        <w:rPr>
          <w:sz w:val="40"/>
          <w:szCs w:val="32"/>
          <w:lang w:val="fr-FR"/>
        </w:rPr>
        <w:t>Les règles sont :</w:t>
      </w:r>
    </w:p>
    <w:p w14:paraId="17418EAC" w14:textId="77777777" w:rsidR="000863F1" w:rsidRDefault="00260B20">
      <w:pPr>
        <w:pStyle w:val="Paragraphedeliste"/>
        <w:numPr>
          <w:ilvl w:val="0"/>
          <w:numId w:val="1"/>
        </w:numPr>
        <w:rPr>
          <w:sz w:val="40"/>
          <w:szCs w:val="32"/>
          <w:lang w:val="fr-FR"/>
        </w:rPr>
      </w:pPr>
      <w:r>
        <w:rPr>
          <w:sz w:val="40"/>
          <w:szCs w:val="32"/>
          <w:lang w:val="fr-FR"/>
        </w:rPr>
        <w:t>Rendre les documents en temps et en heure</w:t>
      </w:r>
    </w:p>
    <w:p w14:paraId="490B1248" w14:textId="77777777" w:rsidR="000863F1" w:rsidRDefault="00260B20">
      <w:pPr>
        <w:pStyle w:val="Paragraphedeliste"/>
        <w:numPr>
          <w:ilvl w:val="0"/>
          <w:numId w:val="1"/>
        </w:numPr>
        <w:rPr>
          <w:sz w:val="40"/>
          <w:szCs w:val="32"/>
          <w:lang w:val="fr-FR"/>
        </w:rPr>
      </w:pPr>
      <w:bookmarkStart w:id="0" w:name="_GoBack"/>
      <w:r>
        <w:rPr>
          <w:sz w:val="40"/>
          <w:szCs w:val="32"/>
          <w:lang w:val="fr-FR"/>
        </w:rPr>
        <w:t>Ecouter les avis et propositions de chacun</w:t>
      </w:r>
    </w:p>
    <w:bookmarkEnd w:id="0"/>
    <w:p w14:paraId="48C93E08" w14:textId="77777777" w:rsidR="000863F1" w:rsidRDefault="00260B20">
      <w:pPr>
        <w:pStyle w:val="Paragraphedeliste"/>
        <w:numPr>
          <w:ilvl w:val="0"/>
          <w:numId w:val="1"/>
        </w:numPr>
        <w:rPr>
          <w:sz w:val="40"/>
          <w:szCs w:val="32"/>
          <w:lang w:val="fr-FR"/>
        </w:rPr>
      </w:pPr>
      <w:r>
        <w:rPr>
          <w:sz w:val="40"/>
          <w:szCs w:val="32"/>
          <w:lang w:val="fr-FR"/>
        </w:rPr>
        <w:t>Communiquer tous les jours</w:t>
      </w:r>
    </w:p>
    <w:p w14:paraId="6B5D85A1" w14:textId="77777777" w:rsidR="000863F1" w:rsidRDefault="00260B20">
      <w:pPr>
        <w:pStyle w:val="Paragraphedeliste"/>
        <w:numPr>
          <w:ilvl w:val="0"/>
          <w:numId w:val="1"/>
        </w:numPr>
        <w:rPr>
          <w:sz w:val="40"/>
          <w:szCs w:val="32"/>
          <w:lang w:val="fr-FR"/>
        </w:rPr>
      </w:pPr>
      <w:r>
        <w:rPr>
          <w:sz w:val="40"/>
          <w:szCs w:val="32"/>
          <w:lang w:val="fr-FR"/>
        </w:rPr>
        <w:t>Respecter la matrice RACI</w:t>
      </w:r>
    </w:p>
    <w:p w14:paraId="7DDC71B0" w14:textId="77777777" w:rsidR="000863F1" w:rsidRDefault="000863F1">
      <w:pPr>
        <w:rPr>
          <w:sz w:val="40"/>
          <w:szCs w:val="32"/>
          <w:lang w:val="fr-FR"/>
        </w:rPr>
      </w:pPr>
    </w:p>
    <w:p w14:paraId="0D02650D" w14:textId="77777777" w:rsidR="000863F1" w:rsidRDefault="00260B20">
      <w:pPr>
        <w:rPr>
          <w:sz w:val="40"/>
          <w:szCs w:val="32"/>
          <w:lang w:val="fr-FR"/>
        </w:rPr>
      </w:pPr>
      <w:r>
        <w:rPr>
          <w:sz w:val="40"/>
          <w:szCs w:val="32"/>
          <w:lang w:val="fr-FR"/>
        </w:rPr>
        <w:t xml:space="preserve">Nous effectuerons une réunion par semaine au minimum. Nous la ferons le </w:t>
      </w:r>
      <w:r>
        <w:rPr>
          <w:sz w:val="40"/>
          <w:szCs w:val="32"/>
          <w:lang w:val="fr-FR"/>
        </w:rPr>
        <w:t>week-end, de préférence le samedi en fin de matinée pour faire un compte rendu et voir ce qu’il y a à faire pour le week-end.</w:t>
      </w:r>
    </w:p>
    <w:p w14:paraId="2FEB5DCB" w14:textId="77777777" w:rsidR="000863F1" w:rsidRDefault="000863F1">
      <w:pPr>
        <w:rPr>
          <w:sz w:val="40"/>
          <w:szCs w:val="32"/>
          <w:lang w:val="fr-FR"/>
        </w:rPr>
      </w:pPr>
    </w:p>
    <w:p w14:paraId="737A05D1" w14:textId="77777777" w:rsidR="000863F1" w:rsidRDefault="000863F1">
      <w:pPr>
        <w:rPr>
          <w:sz w:val="40"/>
          <w:szCs w:val="32"/>
          <w:lang w:val="fr-FR"/>
        </w:rPr>
      </w:pPr>
    </w:p>
    <w:p w14:paraId="2B3E114C" w14:textId="77777777" w:rsidR="000863F1" w:rsidRDefault="000863F1">
      <w:pPr>
        <w:pStyle w:val="Paragraphedeliste"/>
        <w:rPr>
          <w:sz w:val="44"/>
          <w:szCs w:val="34"/>
          <w:lang w:val="fr-FR"/>
        </w:rPr>
      </w:pPr>
    </w:p>
    <w:p w14:paraId="072A5985" w14:textId="77777777" w:rsidR="000863F1" w:rsidRDefault="000863F1">
      <w:pPr>
        <w:rPr>
          <w:sz w:val="22"/>
          <w:szCs w:val="22"/>
          <w:lang w:val="fr-FR"/>
        </w:rPr>
      </w:pPr>
    </w:p>
    <w:p w14:paraId="7EB8ECAC" w14:textId="77777777" w:rsidR="000863F1" w:rsidRDefault="000863F1">
      <w:pPr>
        <w:rPr>
          <w:sz w:val="22"/>
          <w:szCs w:val="22"/>
          <w:lang w:val="fr-FR"/>
        </w:rPr>
      </w:pPr>
    </w:p>
    <w:p w14:paraId="175C8CE1" w14:textId="77777777" w:rsidR="000863F1" w:rsidRDefault="000863F1">
      <w:pPr>
        <w:rPr>
          <w:sz w:val="22"/>
          <w:szCs w:val="22"/>
          <w:lang w:val="fr-FR"/>
        </w:rPr>
      </w:pPr>
    </w:p>
    <w:p w14:paraId="54955A18" w14:textId="77777777" w:rsidR="000863F1" w:rsidRDefault="000863F1">
      <w:pPr>
        <w:rPr>
          <w:sz w:val="22"/>
          <w:szCs w:val="22"/>
          <w:lang w:val="fr-FR"/>
        </w:rPr>
      </w:pPr>
    </w:p>
    <w:sectPr w:rsidR="000863F1">
      <w:headerReference w:type="default" r:id="rId7"/>
      <w:footerReference w:type="default" r:id="rId8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0271" w14:textId="77777777" w:rsidR="00260B20" w:rsidRDefault="00260B20">
      <w:pPr>
        <w:spacing w:after="0" w:line="240" w:lineRule="auto"/>
      </w:pPr>
      <w:r>
        <w:separator/>
      </w:r>
    </w:p>
  </w:endnote>
  <w:endnote w:type="continuationSeparator" w:id="0">
    <w:p w14:paraId="06D3D3EF" w14:textId="77777777" w:rsidR="00260B20" w:rsidRDefault="0026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242C2" w14:textId="77777777" w:rsidR="00257B9E" w:rsidRDefault="00260B20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4B9E57C" wp14:editId="2AA595FF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77E80D33" w14:textId="77777777" w:rsidR="00257B9E" w:rsidRDefault="00260B20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D782A36" wp14:editId="75F81389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0615685F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8A460" w14:textId="77777777" w:rsidR="00260B20" w:rsidRDefault="00260B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A269BE" w14:textId="77777777" w:rsidR="00260B20" w:rsidRDefault="00260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C11D" w14:textId="77777777" w:rsidR="00257B9E" w:rsidRDefault="00260B2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AD5013" wp14:editId="41E598A2">
              <wp:simplePos x="0" y="0"/>
              <wp:positionH relativeFrom="column">
                <wp:posOffset>-1656748</wp:posOffset>
              </wp:positionH>
              <wp:positionV relativeFrom="paragraph">
                <wp:posOffset>1017872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14450ABB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01D4D61" wp14:editId="1F2E438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656526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E0675B" wp14:editId="57E9F070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9125845" w14:textId="77777777" w:rsidR="00257B9E" w:rsidRDefault="00260B20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0675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49125845" w14:textId="77777777" w:rsidR="00257B9E" w:rsidRDefault="00260B20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C09"/>
    <w:multiLevelType w:val="multilevel"/>
    <w:tmpl w:val="9698C8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63F1"/>
    <w:rsid w:val="000863F1"/>
    <w:rsid w:val="00260B20"/>
    <w:rsid w:val="008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2E41"/>
  <w15:docId w15:val="{012C855E-03FC-4EFF-B116-4A1A2AB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2</cp:revision>
  <cp:lastPrinted>2020-03-19T14:01:00Z</cp:lastPrinted>
  <dcterms:created xsi:type="dcterms:W3CDTF">2020-03-22T16:15:00Z</dcterms:created>
  <dcterms:modified xsi:type="dcterms:W3CDTF">2020-03-22T16:15:00Z</dcterms:modified>
</cp:coreProperties>
</file>